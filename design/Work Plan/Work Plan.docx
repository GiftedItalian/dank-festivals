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83" w:rsidRDefault="004818D0">
      <w:r>
        <w:rPr>
          <w:noProof/>
          <w:lang w:eastAsia="en-GB"/>
        </w:rPr>
        <w:drawing>
          <wp:inline distT="0" distB="0" distL="0" distR="0" wp14:anchorId="5015A560" wp14:editId="289443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D0" w:rsidRDefault="004818D0"/>
    <w:p w:rsidR="004818D0" w:rsidRDefault="004818D0">
      <w:r>
        <w:rPr>
          <w:noProof/>
          <w:lang w:eastAsia="en-GB"/>
        </w:rPr>
        <w:drawing>
          <wp:inline distT="0" distB="0" distL="0" distR="0" wp14:anchorId="1E96A48F" wp14:editId="062351A5">
            <wp:extent cx="5731510" cy="2983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D9"/>
    <w:rsid w:val="004818D0"/>
    <w:rsid w:val="006E1083"/>
    <w:rsid w:val="00FB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9015"/>
  <w15:chartTrackingRefBased/>
  <w15:docId w15:val="{24938B18-61A5-4EDD-9788-C7DE577D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A3428-C554-48EC-96E1-2ACFF13C3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F7A9DAA2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Straccia, Carmine</dc:creator>
  <cp:keywords/>
  <dc:description/>
  <cp:lastModifiedBy>Straccia, Carmine</cp:lastModifiedBy>
  <cp:revision>2</cp:revision>
  <dcterms:created xsi:type="dcterms:W3CDTF">2018-03-06T14:19:00Z</dcterms:created>
  <dcterms:modified xsi:type="dcterms:W3CDTF">2018-03-06T14:22:00Z</dcterms:modified>
</cp:coreProperties>
</file>